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2137"/>
        <w:gridCol w:w="7106"/>
      </w:tblGrid>
      <w:tr w:rsidR="00733CE1" w:rsidTr="00D25756">
        <w:trPr>
          <w:trHeight w:val="648"/>
        </w:trPr>
        <w:tc>
          <w:tcPr>
            <w:tcW w:w="1156" w:type="pct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733CE1" w:rsidRDefault="00733CE1" w:rsidP="009F44F0">
            <w:pPr>
              <w:pStyle w:val="PersonalName"/>
              <w:spacing w:line="240" w:lineRule="auto"/>
            </w:pPr>
          </w:p>
        </w:tc>
        <w:tc>
          <w:tcPr>
            <w:tcW w:w="3844" w:type="pct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733CE1" w:rsidRPr="00876B10" w:rsidRDefault="00A175C0" w:rsidP="009F44F0">
            <w:pPr>
              <w:pStyle w:val="PersonalName"/>
              <w:spacing w:line="240" w:lineRule="auto"/>
              <w:jc w:val="center"/>
              <w:rPr>
                <w:rFonts w:asciiTheme="majorHAnsi" w:hAnsiTheme="majorHAnsi"/>
              </w:rPr>
            </w:pPr>
            <w:r w:rsidRPr="00876B10">
              <w:rPr>
                <w:rFonts w:asciiTheme="majorHAnsi" w:hAnsiTheme="majorHAnsi"/>
              </w:rPr>
              <w:t>AKILESH KUMAR R</w:t>
            </w:r>
          </w:p>
        </w:tc>
      </w:tr>
      <w:tr w:rsidR="00733CE1" w:rsidTr="00D25756">
        <w:trPr>
          <w:trHeight w:val="144"/>
        </w:trPr>
        <w:tc>
          <w:tcPr>
            <w:tcW w:w="1156" w:type="pct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33CE1" w:rsidRDefault="00A175C0" w:rsidP="009F44F0">
            <w:pPr>
              <w:pStyle w:val="Date"/>
              <w:framePr w:wrap="auto" w:hAnchor="text" w:xAlign="left" w:yAlign="inline"/>
              <w:suppressOverlap w:val="0"/>
            </w:pPr>
            <w:r>
              <w:t>2-DEC-1991</w:t>
            </w:r>
          </w:p>
        </w:tc>
        <w:tc>
          <w:tcPr>
            <w:tcW w:w="3844" w:type="pct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3CE1" w:rsidRDefault="00733CE1" w:rsidP="009F44F0">
            <w:pPr>
              <w:spacing w:line="240" w:lineRule="auto"/>
            </w:pPr>
          </w:p>
        </w:tc>
      </w:tr>
      <w:tr w:rsidR="00733CE1" w:rsidTr="00D25756">
        <w:trPr>
          <w:trHeight w:val="257"/>
        </w:trPr>
        <w:tc>
          <w:tcPr>
            <w:tcW w:w="1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3CE1" w:rsidRDefault="00C90E4E" w:rsidP="009F44F0">
            <w:pPr>
              <w:spacing w:line="24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850461" cy="1112141"/>
                  <wp:effectExtent l="76200" t="38100" r="140139" b="88009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461" cy="1112141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97431D" w:rsidRDefault="0097431D" w:rsidP="009F44F0">
            <w:pPr>
              <w:pStyle w:val="SenderAddres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S/O K. L Raja Rathnam</w:t>
            </w:r>
          </w:p>
          <w:p w:rsidR="00A175C0" w:rsidRPr="00876B10" w:rsidRDefault="00A175C0" w:rsidP="009F44F0">
            <w:pPr>
              <w:pStyle w:val="SenderAddress"/>
              <w:rPr>
                <w:sz w:val="24"/>
                <w:szCs w:val="24"/>
              </w:rPr>
            </w:pPr>
            <w:r w:rsidRPr="00876B10">
              <w:rPr>
                <w:sz w:val="24"/>
                <w:szCs w:val="24"/>
              </w:rPr>
              <w:t>6, S.M.K Street,</w:t>
            </w:r>
          </w:p>
          <w:p w:rsidR="00A175C0" w:rsidRPr="00876B10" w:rsidRDefault="00A175C0" w:rsidP="009F44F0">
            <w:pPr>
              <w:pStyle w:val="SenderAddress"/>
              <w:rPr>
                <w:sz w:val="24"/>
                <w:szCs w:val="24"/>
              </w:rPr>
            </w:pPr>
            <w:r w:rsidRPr="00876B10">
              <w:rPr>
                <w:sz w:val="24"/>
                <w:szCs w:val="24"/>
              </w:rPr>
              <w:t>Ammankovilpatti,</w:t>
            </w:r>
          </w:p>
          <w:p w:rsidR="00733CE1" w:rsidRDefault="00A175C0" w:rsidP="009F44F0">
            <w:pPr>
              <w:pStyle w:val="SenderAddress"/>
            </w:pPr>
            <w:r w:rsidRPr="00876B10">
              <w:rPr>
                <w:sz w:val="24"/>
                <w:szCs w:val="24"/>
              </w:rPr>
              <w:t>Sivakasi – 626 189</w:t>
            </w:r>
            <w:r w:rsidR="00C90E4E" w:rsidRPr="00876B10">
              <w:rPr>
                <w:sz w:val="24"/>
                <w:szCs w:val="24"/>
              </w:rPr>
              <w:br/>
            </w:r>
            <w:r w:rsidRPr="00876B10">
              <w:rPr>
                <w:sz w:val="24"/>
                <w:szCs w:val="24"/>
              </w:rPr>
              <w:t>+91 9566 73 4820</w:t>
            </w:r>
            <w:r w:rsidR="00C90E4E" w:rsidRPr="00876B10">
              <w:rPr>
                <w:sz w:val="24"/>
                <w:szCs w:val="24"/>
              </w:rPr>
              <w:br/>
            </w:r>
            <w:r w:rsidRPr="00876B10">
              <w:rPr>
                <w:sz w:val="24"/>
                <w:szCs w:val="24"/>
              </w:rPr>
              <w:t>akileshbsc91@gmail.com</w:t>
            </w:r>
          </w:p>
        </w:tc>
      </w:tr>
    </w:tbl>
    <w:tbl>
      <w:tblPr>
        <w:tblStyle w:val="LightList-Accent11"/>
        <w:tblW w:w="0" w:type="auto"/>
        <w:tblLook w:val="04A0"/>
      </w:tblPr>
      <w:tblGrid>
        <w:gridCol w:w="9243"/>
      </w:tblGrid>
      <w:tr w:rsidR="009F44F0" w:rsidTr="00E14C95">
        <w:trPr>
          <w:cnfStyle w:val="100000000000"/>
        </w:trPr>
        <w:tc>
          <w:tcPr>
            <w:cnfStyle w:val="001000000000"/>
            <w:tcW w:w="10296" w:type="dxa"/>
            <w:vAlign w:val="center"/>
          </w:tcPr>
          <w:p w:rsidR="009F44F0" w:rsidRPr="00E14C95" w:rsidRDefault="009F44F0" w:rsidP="00E14C95">
            <w:pPr>
              <w:spacing w:after="20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E14C95">
              <w:rPr>
                <w:rFonts w:asciiTheme="majorHAnsi" w:hAnsiTheme="majorHAnsi"/>
                <w:sz w:val="24"/>
                <w:szCs w:val="24"/>
              </w:rPr>
              <w:t>Objectives</w:t>
            </w:r>
          </w:p>
        </w:tc>
      </w:tr>
    </w:tbl>
    <w:p w:rsidR="009F44F0" w:rsidRDefault="009F44F0" w:rsidP="009F44F0">
      <w:pPr>
        <w:spacing w:line="240" w:lineRule="auto"/>
        <w:ind w:firstLine="720"/>
        <w:jc w:val="both"/>
      </w:pPr>
      <w:r>
        <w:t>A self motivated individual seeking a challenging position to utiliz</w:t>
      </w:r>
      <w:r w:rsidR="00242560">
        <w:t>e Information Technology skills and to enhance my professional skill set in accordance with your organizational objectives.</w:t>
      </w:r>
    </w:p>
    <w:tbl>
      <w:tblPr>
        <w:tblStyle w:val="LightList-Accent11"/>
        <w:tblW w:w="0" w:type="auto"/>
        <w:tblLook w:val="04A0"/>
      </w:tblPr>
      <w:tblGrid>
        <w:gridCol w:w="9243"/>
      </w:tblGrid>
      <w:tr w:rsidR="009F44F0" w:rsidTr="00E14C95">
        <w:trPr>
          <w:cnfStyle w:val="100000000000"/>
        </w:trPr>
        <w:tc>
          <w:tcPr>
            <w:cnfStyle w:val="001000000000"/>
            <w:tcW w:w="10296" w:type="dxa"/>
            <w:vAlign w:val="center"/>
          </w:tcPr>
          <w:p w:rsidR="009F44F0" w:rsidRPr="00E14C95" w:rsidRDefault="009F44F0" w:rsidP="00E14C95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E14C95">
              <w:rPr>
                <w:rFonts w:asciiTheme="majorHAnsi" w:hAnsiTheme="majorHAnsi"/>
                <w:sz w:val="24"/>
                <w:szCs w:val="24"/>
              </w:rPr>
              <w:t>Academic Qualification</w:t>
            </w:r>
          </w:p>
        </w:tc>
      </w:tr>
    </w:tbl>
    <w:tbl>
      <w:tblPr>
        <w:tblW w:w="5000" w:type="pct"/>
        <w:tblBorders>
          <w:top w:val="single" w:sz="8" w:space="0" w:color="D4E1ED" w:themeColor="accent1" w:themeTint="66"/>
          <w:left w:val="single" w:sz="8" w:space="0" w:color="D4E1ED" w:themeColor="accent1" w:themeTint="66"/>
          <w:bottom w:val="single" w:sz="8" w:space="0" w:color="D4E1ED" w:themeColor="accent1" w:themeTint="66"/>
          <w:right w:val="single" w:sz="8" w:space="0" w:color="D4E1ED" w:themeColor="accent1" w:themeTint="66"/>
          <w:insideH w:val="single" w:sz="8" w:space="0" w:color="D4E1ED" w:themeColor="accent1" w:themeTint="66"/>
          <w:insideV w:val="single" w:sz="8" w:space="0" w:color="D4E1ED" w:themeColor="accent1" w:themeTint="66"/>
        </w:tblBorders>
        <w:tblLook w:val="01E0"/>
      </w:tblPr>
      <w:tblGrid>
        <w:gridCol w:w="687"/>
        <w:gridCol w:w="2120"/>
        <w:gridCol w:w="4217"/>
        <w:gridCol w:w="960"/>
        <w:gridCol w:w="1259"/>
      </w:tblGrid>
      <w:tr w:rsidR="00CC6FD2" w:rsidRPr="008A54C4" w:rsidTr="00CC6FD2">
        <w:trPr>
          <w:trHeight w:val="737"/>
        </w:trPr>
        <w:tc>
          <w:tcPr>
            <w:tcW w:w="405" w:type="pct"/>
            <w:vAlign w:val="center"/>
          </w:tcPr>
          <w:p w:rsidR="002E5A66" w:rsidRPr="008A54C4" w:rsidRDefault="002E5A66" w:rsidP="002E5A66">
            <w:pPr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180" w:type="pct"/>
            <w:vAlign w:val="center"/>
          </w:tcPr>
          <w:p w:rsidR="002E5A66" w:rsidRPr="008A54C4" w:rsidRDefault="002E5A66" w:rsidP="00C948B7">
            <w:pPr>
              <w:jc w:val="center"/>
              <w:rPr>
                <w:b/>
              </w:rPr>
            </w:pPr>
            <w:r w:rsidRPr="008A54C4">
              <w:rPr>
                <w:b/>
              </w:rPr>
              <w:t>Course</w:t>
            </w:r>
          </w:p>
        </w:tc>
        <w:tc>
          <w:tcPr>
            <w:tcW w:w="2314" w:type="pct"/>
            <w:vAlign w:val="center"/>
          </w:tcPr>
          <w:p w:rsidR="002E5A66" w:rsidRPr="008A54C4" w:rsidRDefault="002E5A66" w:rsidP="00C948B7">
            <w:pPr>
              <w:jc w:val="center"/>
              <w:rPr>
                <w:b/>
              </w:rPr>
            </w:pPr>
            <w:r w:rsidRPr="008A54C4">
              <w:rPr>
                <w:b/>
              </w:rPr>
              <w:t>Name of the Institute/university</w:t>
            </w:r>
          </w:p>
        </w:tc>
        <w:tc>
          <w:tcPr>
            <w:tcW w:w="467" w:type="pct"/>
            <w:vAlign w:val="center"/>
          </w:tcPr>
          <w:p w:rsidR="002E5A66" w:rsidRPr="008A54C4" w:rsidRDefault="002E5A66" w:rsidP="00C948B7">
            <w:pPr>
              <w:jc w:val="center"/>
              <w:rPr>
                <w:b/>
              </w:rPr>
            </w:pPr>
            <w:r w:rsidRPr="008A54C4">
              <w:rPr>
                <w:b/>
              </w:rPr>
              <w:t>Year of Passing</w:t>
            </w:r>
          </w:p>
        </w:tc>
        <w:tc>
          <w:tcPr>
            <w:tcW w:w="634" w:type="pct"/>
            <w:vAlign w:val="center"/>
          </w:tcPr>
          <w:p w:rsidR="002E5A66" w:rsidRPr="008A54C4" w:rsidRDefault="002E5A66" w:rsidP="00C948B7">
            <w:pPr>
              <w:jc w:val="center"/>
              <w:rPr>
                <w:b/>
              </w:rPr>
            </w:pPr>
            <w:r w:rsidRPr="008A54C4">
              <w:rPr>
                <w:b/>
              </w:rPr>
              <w:t>Percentage</w:t>
            </w:r>
          </w:p>
        </w:tc>
      </w:tr>
      <w:tr w:rsidR="00CC6FD2" w:rsidRPr="008A54C4" w:rsidTr="00CC6FD2">
        <w:trPr>
          <w:trHeight w:val="737"/>
        </w:trPr>
        <w:tc>
          <w:tcPr>
            <w:tcW w:w="405" w:type="pct"/>
            <w:vAlign w:val="center"/>
          </w:tcPr>
          <w:p w:rsidR="002E5A66" w:rsidRPr="002E5A66" w:rsidRDefault="002E5A66" w:rsidP="002E5A66">
            <w:pPr>
              <w:pStyle w:val="ListParagraph"/>
              <w:numPr>
                <w:ilvl w:val="0"/>
                <w:numId w:val="29"/>
              </w:numPr>
              <w:jc w:val="center"/>
            </w:pPr>
          </w:p>
        </w:tc>
        <w:tc>
          <w:tcPr>
            <w:tcW w:w="1180" w:type="pct"/>
            <w:vAlign w:val="center"/>
          </w:tcPr>
          <w:p w:rsidR="002E5A66" w:rsidRPr="008A54C4" w:rsidRDefault="002E5A66" w:rsidP="00C948B7">
            <w:pPr>
              <w:jc w:val="center"/>
              <w:rPr>
                <w:b/>
              </w:rPr>
            </w:pPr>
            <w:r>
              <w:rPr>
                <w:b/>
              </w:rPr>
              <w:t>MCA</w:t>
            </w:r>
          </w:p>
        </w:tc>
        <w:tc>
          <w:tcPr>
            <w:tcW w:w="2314" w:type="pct"/>
            <w:vAlign w:val="center"/>
          </w:tcPr>
          <w:p w:rsidR="002E5A66" w:rsidRPr="002E5A66" w:rsidRDefault="002E5A66" w:rsidP="00C948B7">
            <w:pPr>
              <w:jc w:val="center"/>
            </w:pPr>
            <w:r>
              <w:t>KLN College Of Engineering affiliated to Anna University, Chennai</w:t>
            </w:r>
          </w:p>
        </w:tc>
        <w:tc>
          <w:tcPr>
            <w:tcW w:w="467" w:type="pct"/>
            <w:vAlign w:val="center"/>
          </w:tcPr>
          <w:p w:rsidR="002E5A66" w:rsidRPr="002E5A66" w:rsidRDefault="002E5A66" w:rsidP="00C948B7">
            <w:pPr>
              <w:jc w:val="center"/>
            </w:pPr>
            <w:r w:rsidRPr="002E5A66">
              <w:t>2015</w:t>
            </w:r>
          </w:p>
        </w:tc>
        <w:tc>
          <w:tcPr>
            <w:tcW w:w="634" w:type="pct"/>
            <w:vAlign w:val="center"/>
          </w:tcPr>
          <w:p w:rsidR="002E5A66" w:rsidRPr="008A54C4" w:rsidRDefault="002E5A66" w:rsidP="00397C9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97C9D">
              <w:rPr>
                <w:b/>
              </w:rPr>
              <w:t>0</w:t>
            </w:r>
            <w:r>
              <w:rPr>
                <w:b/>
              </w:rPr>
              <w:t>.3</w:t>
            </w:r>
            <w:r w:rsidR="003F1DF2">
              <w:rPr>
                <w:b/>
              </w:rPr>
              <w:t xml:space="preserve">(upto </w:t>
            </w:r>
            <w:r w:rsidR="00397C9D">
              <w:rPr>
                <w:b/>
              </w:rPr>
              <w:t>5</w:t>
            </w:r>
            <w:r w:rsidR="003F1DF2" w:rsidRPr="003F1DF2">
              <w:rPr>
                <w:b/>
                <w:vertAlign w:val="superscript"/>
              </w:rPr>
              <w:t>th</w:t>
            </w:r>
            <w:r w:rsidR="003F1DF2">
              <w:rPr>
                <w:b/>
              </w:rPr>
              <w:t xml:space="preserve"> sem)</w:t>
            </w:r>
          </w:p>
        </w:tc>
      </w:tr>
      <w:tr w:rsidR="00CC6FD2" w:rsidRPr="00CF4F50" w:rsidTr="00CC6FD2">
        <w:tc>
          <w:tcPr>
            <w:tcW w:w="405" w:type="pct"/>
            <w:vAlign w:val="center"/>
          </w:tcPr>
          <w:p w:rsidR="002E5A66" w:rsidRPr="002E5A66" w:rsidRDefault="002E5A66" w:rsidP="002E5A66">
            <w:pPr>
              <w:pStyle w:val="ListParagraph"/>
              <w:numPr>
                <w:ilvl w:val="0"/>
                <w:numId w:val="29"/>
              </w:numPr>
              <w:jc w:val="center"/>
            </w:pPr>
          </w:p>
        </w:tc>
        <w:tc>
          <w:tcPr>
            <w:tcW w:w="1180" w:type="pct"/>
            <w:vAlign w:val="center"/>
          </w:tcPr>
          <w:p w:rsidR="002E5A66" w:rsidRPr="008A54C4" w:rsidRDefault="002E5A66" w:rsidP="00C948B7">
            <w:pPr>
              <w:jc w:val="center"/>
              <w:rPr>
                <w:b/>
              </w:rPr>
            </w:pPr>
            <w:r w:rsidRPr="008A54C4">
              <w:rPr>
                <w:b/>
              </w:rPr>
              <w:t>B.sc</w:t>
            </w:r>
          </w:p>
          <w:p w:rsidR="002E5A66" w:rsidRDefault="002E5A66" w:rsidP="00C948B7">
            <w:pPr>
              <w:jc w:val="center"/>
            </w:pPr>
            <w:r>
              <w:t>(Computer science and Information Technology)</w:t>
            </w:r>
          </w:p>
        </w:tc>
        <w:tc>
          <w:tcPr>
            <w:tcW w:w="2314" w:type="pct"/>
            <w:vAlign w:val="center"/>
          </w:tcPr>
          <w:p w:rsidR="002E5A66" w:rsidRDefault="002E5A66" w:rsidP="00C948B7">
            <w:pPr>
              <w:jc w:val="center"/>
            </w:pPr>
            <w:r>
              <w:t>Ayya Nadar Janaki Ammal College (Autonomous) affiliated to Madurai Kamaraj University, Sivakasi</w:t>
            </w:r>
          </w:p>
        </w:tc>
        <w:tc>
          <w:tcPr>
            <w:tcW w:w="467" w:type="pct"/>
            <w:vAlign w:val="center"/>
          </w:tcPr>
          <w:p w:rsidR="002E5A66" w:rsidRDefault="002E5A66" w:rsidP="00C948B7">
            <w:pPr>
              <w:jc w:val="center"/>
            </w:pPr>
            <w:r>
              <w:t>2013</w:t>
            </w:r>
          </w:p>
        </w:tc>
        <w:tc>
          <w:tcPr>
            <w:tcW w:w="634" w:type="pct"/>
            <w:vAlign w:val="center"/>
          </w:tcPr>
          <w:p w:rsidR="002E5A66" w:rsidRPr="00CF4F50" w:rsidRDefault="00D60867" w:rsidP="003F1DF2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F1DF2">
              <w:rPr>
                <w:b/>
              </w:rPr>
              <w:t>4</w:t>
            </w:r>
            <w:r>
              <w:rPr>
                <w:b/>
              </w:rPr>
              <w:t>.</w:t>
            </w:r>
            <w:r w:rsidR="003F1DF2">
              <w:rPr>
                <w:b/>
              </w:rPr>
              <w:t>42</w:t>
            </w:r>
          </w:p>
        </w:tc>
      </w:tr>
      <w:tr w:rsidR="00CC6FD2" w:rsidRPr="008A54C4" w:rsidTr="00CC6FD2">
        <w:tc>
          <w:tcPr>
            <w:tcW w:w="405" w:type="pct"/>
            <w:vAlign w:val="center"/>
          </w:tcPr>
          <w:p w:rsidR="002E5A66" w:rsidRPr="002E5A66" w:rsidRDefault="002E5A66" w:rsidP="002E5A66">
            <w:pPr>
              <w:pStyle w:val="ListParagraph"/>
              <w:numPr>
                <w:ilvl w:val="0"/>
                <w:numId w:val="29"/>
              </w:numPr>
              <w:jc w:val="center"/>
            </w:pPr>
          </w:p>
        </w:tc>
        <w:tc>
          <w:tcPr>
            <w:tcW w:w="1180" w:type="pct"/>
            <w:vAlign w:val="center"/>
          </w:tcPr>
          <w:p w:rsidR="002E5A66" w:rsidRPr="008A54C4" w:rsidRDefault="002E5A66" w:rsidP="00C948B7">
            <w:pPr>
              <w:jc w:val="center"/>
              <w:rPr>
                <w:b/>
              </w:rPr>
            </w:pPr>
            <w:r w:rsidRPr="008A54C4">
              <w:rPr>
                <w:b/>
              </w:rPr>
              <w:t>HSC</w:t>
            </w:r>
          </w:p>
        </w:tc>
        <w:tc>
          <w:tcPr>
            <w:tcW w:w="2314" w:type="pct"/>
            <w:vAlign w:val="center"/>
          </w:tcPr>
          <w:p w:rsidR="002E5A66" w:rsidRDefault="002E5A66" w:rsidP="00C948B7">
            <w:pPr>
              <w:jc w:val="center"/>
            </w:pPr>
            <w:r>
              <w:t>S.H.N.V Boys Matriculation Hr. Sec School</w:t>
            </w:r>
            <w:r w:rsidR="00A060DC">
              <w:t>, Sivakasi</w:t>
            </w:r>
          </w:p>
        </w:tc>
        <w:tc>
          <w:tcPr>
            <w:tcW w:w="467" w:type="pct"/>
            <w:vAlign w:val="center"/>
          </w:tcPr>
          <w:p w:rsidR="002E5A66" w:rsidRDefault="002E5A66" w:rsidP="00C948B7">
            <w:pPr>
              <w:jc w:val="center"/>
            </w:pPr>
            <w:r>
              <w:t>2010</w:t>
            </w:r>
          </w:p>
        </w:tc>
        <w:tc>
          <w:tcPr>
            <w:tcW w:w="634" w:type="pct"/>
            <w:vAlign w:val="center"/>
          </w:tcPr>
          <w:p w:rsidR="002E5A66" w:rsidRPr="008A54C4" w:rsidRDefault="002E5A66" w:rsidP="002E5A66">
            <w:pPr>
              <w:jc w:val="center"/>
              <w:rPr>
                <w:b/>
              </w:rPr>
            </w:pPr>
            <w:r w:rsidRPr="008A54C4">
              <w:rPr>
                <w:b/>
              </w:rPr>
              <w:t>83</w:t>
            </w:r>
          </w:p>
        </w:tc>
      </w:tr>
      <w:tr w:rsidR="00CC6FD2" w:rsidRPr="008A54C4" w:rsidTr="00CC6FD2">
        <w:tc>
          <w:tcPr>
            <w:tcW w:w="405" w:type="pct"/>
            <w:vAlign w:val="center"/>
          </w:tcPr>
          <w:p w:rsidR="002E5A66" w:rsidRPr="002E5A66" w:rsidRDefault="002E5A66" w:rsidP="002E5A66">
            <w:pPr>
              <w:pStyle w:val="ListParagraph"/>
              <w:numPr>
                <w:ilvl w:val="0"/>
                <w:numId w:val="29"/>
              </w:numPr>
              <w:jc w:val="center"/>
            </w:pPr>
          </w:p>
        </w:tc>
        <w:tc>
          <w:tcPr>
            <w:tcW w:w="1180" w:type="pct"/>
            <w:vAlign w:val="center"/>
          </w:tcPr>
          <w:p w:rsidR="002E5A66" w:rsidRPr="008A54C4" w:rsidRDefault="002E5A66" w:rsidP="00C948B7">
            <w:pPr>
              <w:jc w:val="center"/>
              <w:rPr>
                <w:b/>
              </w:rPr>
            </w:pPr>
            <w:r w:rsidRPr="008A54C4">
              <w:rPr>
                <w:b/>
              </w:rPr>
              <w:t>SSLC</w:t>
            </w:r>
          </w:p>
        </w:tc>
        <w:tc>
          <w:tcPr>
            <w:tcW w:w="2314" w:type="pct"/>
            <w:vAlign w:val="center"/>
          </w:tcPr>
          <w:p w:rsidR="002E5A66" w:rsidRDefault="002E5A66" w:rsidP="00C948B7">
            <w:pPr>
              <w:jc w:val="center"/>
            </w:pPr>
            <w:r>
              <w:t>S.H.N.V Boys Matriculation Hr. Sec School</w:t>
            </w:r>
            <w:r w:rsidR="00A060DC">
              <w:t>, Sivakasi</w:t>
            </w:r>
          </w:p>
        </w:tc>
        <w:tc>
          <w:tcPr>
            <w:tcW w:w="467" w:type="pct"/>
            <w:vAlign w:val="center"/>
          </w:tcPr>
          <w:p w:rsidR="002E5A66" w:rsidRDefault="002E5A66" w:rsidP="00C948B7">
            <w:pPr>
              <w:jc w:val="center"/>
            </w:pPr>
            <w:r>
              <w:t>2008</w:t>
            </w:r>
          </w:p>
        </w:tc>
        <w:tc>
          <w:tcPr>
            <w:tcW w:w="634" w:type="pct"/>
            <w:vAlign w:val="center"/>
          </w:tcPr>
          <w:p w:rsidR="002E5A66" w:rsidRPr="008A54C4" w:rsidRDefault="002E5A66" w:rsidP="002E5A66">
            <w:pPr>
              <w:jc w:val="center"/>
              <w:rPr>
                <w:b/>
              </w:rPr>
            </w:pPr>
            <w:r w:rsidRPr="008A54C4">
              <w:rPr>
                <w:b/>
              </w:rPr>
              <w:t>85</w:t>
            </w:r>
            <w:r>
              <w:rPr>
                <w:b/>
              </w:rPr>
              <w:t>.4</w:t>
            </w:r>
          </w:p>
        </w:tc>
      </w:tr>
    </w:tbl>
    <w:tbl>
      <w:tblPr>
        <w:tblStyle w:val="LightList-Accent11"/>
        <w:tblW w:w="0" w:type="auto"/>
        <w:tblLook w:val="04A0"/>
      </w:tblPr>
      <w:tblGrid>
        <w:gridCol w:w="9243"/>
      </w:tblGrid>
      <w:tr w:rsidR="009F44F0" w:rsidTr="00E14C95">
        <w:trPr>
          <w:cnfStyle w:val="100000000000"/>
        </w:trPr>
        <w:tc>
          <w:tcPr>
            <w:cnfStyle w:val="001000000000"/>
            <w:tcW w:w="10296" w:type="dxa"/>
            <w:vAlign w:val="center"/>
          </w:tcPr>
          <w:p w:rsidR="009F44F0" w:rsidRPr="00E14C95" w:rsidRDefault="009F44F0" w:rsidP="00E14C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E14C95">
              <w:rPr>
                <w:rFonts w:asciiTheme="majorHAnsi" w:hAnsiTheme="majorHAnsi"/>
                <w:sz w:val="24"/>
                <w:szCs w:val="24"/>
              </w:rPr>
              <w:t>Other Certificates</w:t>
            </w:r>
          </w:p>
        </w:tc>
      </w:tr>
    </w:tbl>
    <w:tbl>
      <w:tblPr>
        <w:tblW w:w="5000" w:type="pct"/>
        <w:tblBorders>
          <w:top w:val="single" w:sz="8" w:space="0" w:color="D4E1ED" w:themeColor="accent1" w:themeTint="66"/>
          <w:left w:val="single" w:sz="8" w:space="0" w:color="D4E1ED" w:themeColor="accent1" w:themeTint="66"/>
          <w:bottom w:val="single" w:sz="8" w:space="0" w:color="D4E1ED" w:themeColor="accent1" w:themeTint="66"/>
          <w:right w:val="single" w:sz="8" w:space="0" w:color="D4E1ED" w:themeColor="accent1" w:themeTint="66"/>
          <w:insideH w:val="single" w:sz="8" w:space="0" w:color="D4E1ED" w:themeColor="accent1" w:themeTint="66"/>
          <w:insideV w:val="single" w:sz="8" w:space="0" w:color="D4E1ED" w:themeColor="accent1" w:themeTint="66"/>
        </w:tblBorders>
        <w:tblLook w:val="01E0"/>
      </w:tblPr>
      <w:tblGrid>
        <w:gridCol w:w="745"/>
        <w:gridCol w:w="2181"/>
        <w:gridCol w:w="4281"/>
        <w:gridCol w:w="860"/>
        <w:gridCol w:w="1176"/>
      </w:tblGrid>
      <w:tr w:rsidR="002E5A66" w:rsidTr="00BB03DB">
        <w:trPr>
          <w:trHeight w:val="1042"/>
        </w:trPr>
        <w:tc>
          <w:tcPr>
            <w:tcW w:w="403" w:type="pct"/>
            <w:vAlign w:val="center"/>
          </w:tcPr>
          <w:p w:rsidR="002E5A66" w:rsidRPr="002E5A66" w:rsidRDefault="002E5A66" w:rsidP="002E5A66">
            <w:pPr>
              <w:jc w:val="center"/>
            </w:pPr>
            <w:r w:rsidRPr="002E5A66">
              <w:t>5.</w:t>
            </w:r>
          </w:p>
        </w:tc>
        <w:tc>
          <w:tcPr>
            <w:tcW w:w="1180" w:type="pct"/>
            <w:vAlign w:val="center"/>
          </w:tcPr>
          <w:p w:rsidR="002E5A66" w:rsidRPr="008A54C4" w:rsidRDefault="002E5A66" w:rsidP="00C948B7">
            <w:pPr>
              <w:jc w:val="center"/>
              <w:rPr>
                <w:b/>
              </w:rPr>
            </w:pPr>
            <w:r w:rsidRPr="008A54C4">
              <w:rPr>
                <w:b/>
              </w:rPr>
              <w:t>DCHN</w:t>
            </w:r>
          </w:p>
          <w:p w:rsidR="002E5A66" w:rsidRPr="000F0DC4" w:rsidRDefault="002E5A66" w:rsidP="00C948B7">
            <w:pPr>
              <w:jc w:val="center"/>
            </w:pPr>
            <w:r>
              <w:t>(Diploma in Computer Hardware and Networking)</w:t>
            </w:r>
          </w:p>
        </w:tc>
        <w:tc>
          <w:tcPr>
            <w:tcW w:w="2316" w:type="pct"/>
            <w:vAlign w:val="center"/>
          </w:tcPr>
          <w:p w:rsidR="002E5A66" w:rsidRPr="008A54C4" w:rsidRDefault="002E5A66" w:rsidP="00C948B7">
            <w:pPr>
              <w:jc w:val="center"/>
              <w:rPr>
                <w:b/>
                <w:sz w:val="28"/>
                <w:szCs w:val="28"/>
              </w:rPr>
            </w:pPr>
            <w:r>
              <w:t>Ayya Nadar Janaki Ammal College (Autonomous) affiliated to Madurai Kamaraj University, Sivakasi</w:t>
            </w:r>
          </w:p>
        </w:tc>
        <w:tc>
          <w:tcPr>
            <w:tcW w:w="465" w:type="pct"/>
            <w:vAlign w:val="center"/>
          </w:tcPr>
          <w:p w:rsidR="002E5A66" w:rsidRPr="000F0DC4" w:rsidRDefault="002E5A66" w:rsidP="00491193">
            <w:pPr>
              <w:jc w:val="center"/>
            </w:pPr>
            <w:r w:rsidRPr="000F0DC4">
              <w:t>201</w:t>
            </w:r>
            <w:r>
              <w:t>1</w:t>
            </w:r>
          </w:p>
        </w:tc>
        <w:tc>
          <w:tcPr>
            <w:tcW w:w="636" w:type="pct"/>
            <w:vAlign w:val="center"/>
          </w:tcPr>
          <w:p w:rsidR="002E5A66" w:rsidRPr="008A54C4" w:rsidRDefault="002E5A66" w:rsidP="00FB1F31">
            <w:pPr>
              <w:jc w:val="center"/>
              <w:rPr>
                <w:b/>
              </w:rPr>
            </w:pPr>
            <w:r w:rsidRPr="008A54C4">
              <w:rPr>
                <w:b/>
              </w:rPr>
              <w:t>71.17</w:t>
            </w:r>
          </w:p>
        </w:tc>
      </w:tr>
      <w:tr w:rsidR="002E5A66" w:rsidTr="00BB03DB">
        <w:trPr>
          <w:trHeight w:val="1447"/>
        </w:trPr>
        <w:tc>
          <w:tcPr>
            <w:tcW w:w="403" w:type="pct"/>
            <w:vAlign w:val="center"/>
          </w:tcPr>
          <w:p w:rsidR="002E5A66" w:rsidRPr="002E5A66" w:rsidRDefault="002E5A66" w:rsidP="002E5A66">
            <w:pPr>
              <w:jc w:val="center"/>
            </w:pPr>
            <w:r w:rsidRPr="002E5A66">
              <w:t>6.</w:t>
            </w:r>
          </w:p>
        </w:tc>
        <w:tc>
          <w:tcPr>
            <w:tcW w:w="1180" w:type="pct"/>
            <w:vAlign w:val="center"/>
          </w:tcPr>
          <w:p w:rsidR="002E5A66" w:rsidRPr="008A54C4" w:rsidRDefault="002E5A66" w:rsidP="00C948B7">
            <w:pPr>
              <w:jc w:val="center"/>
              <w:rPr>
                <w:b/>
              </w:rPr>
            </w:pPr>
            <w:r w:rsidRPr="008A54C4">
              <w:rPr>
                <w:b/>
              </w:rPr>
              <w:t>ADDP</w:t>
            </w:r>
          </w:p>
          <w:p w:rsidR="002E5A66" w:rsidRDefault="002E5A66" w:rsidP="00C948B7">
            <w:pPr>
              <w:jc w:val="center"/>
            </w:pPr>
            <w:r>
              <w:t>(Advance Diploma in Digital Printing Press)</w:t>
            </w:r>
          </w:p>
        </w:tc>
        <w:tc>
          <w:tcPr>
            <w:tcW w:w="2316" w:type="pct"/>
            <w:vAlign w:val="center"/>
          </w:tcPr>
          <w:p w:rsidR="002E5A66" w:rsidRDefault="002E5A66" w:rsidP="00B70984">
            <w:pPr>
              <w:jc w:val="center"/>
            </w:pPr>
            <w:r>
              <w:t>CSC Computer Education affiliated to Madurai Kamaraj University, Sivakasi</w:t>
            </w:r>
          </w:p>
        </w:tc>
        <w:tc>
          <w:tcPr>
            <w:tcW w:w="465" w:type="pct"/>
            <w:vAlign w:val="center"/>
          </w:tcPr>
          <w:p w:rsidR="002E5A66" w:rsidRPr="000F0DC4" w:rsidRDefault="002E5A66" w:rsidP="00C948B7">
            <w:pPr>
              <w:jc w:val="center"/>
            </w:pPr>
            <w:r>
              <w:t>2010</w:t>
            </w:r>
          </w:p>
        </w:tc>
        <w:tc>
          <w:tcPr>
            <w:tcW w:w="636" w:type="pct"/>
            <w:vAlign w:val="center"/>
          </w:tcPr>
          <w:p w:rsidR="00BB03DB" w:rsidRPr="008A54C4" w:rsidRDefault="002E5A66" w:rsidP="00BB03D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</w:tbl>
    <w:tbl>
      <w:tblPr>
        <w:tblStyle w:val="LightList-Accent11"/>
        <w:tblpPr w:leftFromText="180" w:rightFromText="180" w:vertAnchor="text" w:horzAnchor="margin" w:tblpY="-14"/>
        <w:tblW w:w="0" w:type="auto"/>
        <w:tblLook w:val="04A0"/>
      </w:tblPr>
      <w:tblGrid>
        <w:gridCol w:w="9243"/>
      </w:tblGrid>
      <w:tr w:rsidR="00BB03DB" w:rsidTr="00BB03DB">
        <w:trPr>
          <w:cnfStyle w:val="100000000000"/>
        </w:trPr>
        <w:tc>
          <w:tcPr>
            <w:cnfStyle w:val="001000000000"/>
            <w:tcW w:w="10296" w:type="dxa"/>
            <w:vAlign w:val="center"/>
          </w:tcPr>
          <w:p w:rsidR="00BB03DB" w:rsidRDefault="00BB03DB" w:rsidP="00BB03DB">
            <w:pPr>
              <w:spacing w:after="200" w:line="276" w:lineRule="auto"/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Technical Skill Sets</w:t>
            </w:r>
          </w:p>
        </w:tc>
      </w:tr>
    </w:tbl>
    <w:p w:rsidR="00107D80" w:rsidRDefault="00107D80" w:rsidP="00107D80">
      <w:pPr>
        <w:spacing w:line="240" w:lineRule="auto"/>
      </w:pPr>
      <w:r w:rsidRPr="00EC5003">
        <w:rPr>
          <w:b/>
        </w:rPr>
        <w:t>Programming Languages</w:t>
      </w:r>
      <w:r w:rsidRPr="00EC5003">
        <w:rPr>
          <w:b/>
        </w:rPr>
        <w:tab/>
        <w:t>:</w:t>
      </w:r>
      <w:r>
        <w:t xml:space="preserve"> C, C++, </w:t>
      </w:r>
      <w:r w:rsidR="00B01D9A">
        <w:t xml:space="preserve">CORE </w:t>
      </w:r>
      <w:r>
        <w:t>JAVA, VB.NET</w:t>
      </w:r>
    </w:p>
    <w:p w:rsidR="00107D80" w:rsidRDefault="00107D80" w:rsidP="00107D80">
      <w:pPr>
        <w:spacing w:line="240" w:lineRule="auto"/>
      </w:pPr>
      <w:r w:rsidRPr="00EC5003">
        <w:rPr>
          <w:b/>
        </w:rPr>
        <w:t>Web Languages</w:t>
      </w:r>
      <w:r w:rsidRPr="00EC5003">
        <w:rPr>
          <w:b/>
        </w:rPr>
        <w:tab/>
      </w:r>
      <w:r w:rsidRPr="00EC5003">
        <w:rPr>
          <w:b/>
        </w:rPr>
        <w:tab/>
        <w:t>:</w:t>
      </w:r>
      <w:r>
        <w:t xml:space="preserve"> HTML, PHP [Basic]</w:t>
      </w:r>
    </w:p>
    <w:p w:rsidR="00107D80" w:rsidRDefault="00107D80" w:rsidP="00107D80">
      <w:pPr>
        <w:spacing w:line="240" w:lineRule="auto"/>
      </w:pPr>
      <w:r w:rsidRPr="00EC5003">
        <w:rPr>
          <w:b/>
        </w:rPr>
        <w:t>RDBMS</w:t>
      </w:r>
      <w:r w:rsidRPr="00EC5003">
        <w:rPr>
          <w:b/>
        </w:rPr>
        <w:tab/>
      </w:r>
      <w:r w:rsidRPr="00EC5003">
        <w:rPr>
          <w:b/>
        </w:rPr>
        <w:tab/>
      </w:r>
      <w:r w:rsidRPr="00EC5003">
        <w:rPr>
          <w:b/>
        </w:rPr>
        <w:tab/>
      </w:r>
      <w:r>
        <w:rPr>
          <w:b/>
        </w:rPr>
        <w:tab/>
      </w:r>
      <w:r w:rsidRPr="00EC5003">
        <w:rPr>
          <w:b/>
        </w:rPr>
        <w:t>:</w:t>
      </w:r>
      <w:r>
        <w:t xml:space="preserve"> MySQL Plus</w:t>
      </w:r>
    </w:p>
    <w:p w:rsidR="00CC6FD2" w:rsidRDefault="00107D80" w:rsidP="00CC6FD2">
      <w:pPr>
        <w:spacing w:line="240" w:lineRule="auto"/>
        <w:ind w:left="2880" w:hanging="2880"/>
      </w:pPr>
      <w:r w:rsidRPr="00EC5003">
        <w:rPr>
          <w:b/>
        </w:rPr>
        <w:t>Software’s</w:t>
      </w:r>
      <w:r w:rsidRPr="00EC5003">
        <w:rPr>
          <w:b/>
        </w:rPr>
        <w:tab/>
        <w:t>:</w:t>
      </w:r>
      <w:r>
        <w:t xml:space="preserve"> MS office, Adobe Photoshop, Corel Draw</w:t>
      </w:r>
    </w:p>
    <w:tbl>
      <w:tblPr>
        <w:tblStyle w:val="LightList-Accent11"/>
        <w:tblW w:w="5000" w:type="pct"/>
        <w:tblLook w:val="04A0"/>
      </w:tblPr>
      <w:tblGrid>
        <w:gridCol w:w="9243"/>
      </w:tblGrid>
      <w:tr w:rsidR="00107D80" w:rsidTr="0017114D">
        <w:trPr>
          <w:cnfStyle w:val="100000000000"/>
        </w:trPr>
        <w:tc>
          <w:tcPr>
            <w:cnfStyle w:val="001000000000"/>
            <w:tcW w:w="5000" w:type="pct"/>
          </w:tcPr>
          <w:p w:rsidR="00107D80" w:rsidRDefault="0017114D" w:rsidP="0017114D">
            <w:r>
              <w:rPr>
                <w:rFonts w:asciiTheme="majorHAnsi" w:hAnsiTheme="majorHAnsi"/>
                <w:sz w:val="24"/>
                <w:szCs w:val="24"/>
              </w:rPr>
              <w:t>Technical Achievements</w:t>
            </w:r>
          </w:p>
        </w:tc>
      </w:tr>
    </w:tbl>
    <w:p w:rsidR="0099442E" w:rsidRPr="0017114D" w:rsidRDefault="009D262F" w:rsidP="0099442E">
      <w:pPr>
        <w:numPr>
          <w:ilvl w:val="0"/>
          <w:numId w:val="30"/>
        </w:numPr>
        <w:spacing w:after="0" w:line="240" w:lineRule="auto"/>
        <w:jc w:val="both"/>
      </w:pPr>
      <w:r>
        <w:t>According to my</w:t>
      </w:r>
      <w:r w:rsidR="0099442E">
        <w:t xml:space="preserve"> </w:t>
      </w:r>
      <w:r w:rsidR="0099442E" w:rsidRPr="0017114D">
        <w:rPr>
          <w:b/>
        </w:rPr>
        <w:t>AMCAT</w:t>
      </w:r>
      <w:r w:rsidR="0099442E">
        <w:rPr>
          <w:b/>
        </w:rPr>
        <w:t xml:space="preserve"> </w:t>
      </w:r>
      <w:r w:rsidR="0099442E">
        <w:t>exam</w:t>
      </w:r>
      <w:r>
        <w:t xml:space="preserve"> score</w:t>
      </w:r>
      <w:r w:rsidR="0099442E">
        <w:t xml:space="preserve"> </w:t>
      </w:r>
      <w:r>
        <w:t xml:space="preserve">conducted </w:t>
      </w:r>
      <w:r w:rsidR="0099442E">
        <w:t>on 25</w:t>
      </w:r>
      <w:r w:rsidR="0099442E" w:rsidRPr="0017114D">
        <w:rPr>
          <w:vertAlign w:val="superscript"/>
        </w:rPr>
        <w:t>th</w:t>
      </w:r>
      <w:r w:rsidR="0099442E">
        <w:t xml:space="preserve"> Aug 2014 </w:t>
      </w:r>
      <w:r>
        <w:t xml:space="preserve">I am employable for </w:t>
      </w:r>
      <w:r w:rsidR="00476122">
        <w:t xml:space="preserve">the </w:t>
      </w:r>
      <w:r>
        <w:t>following profiles</w:t>
      </w:r>
      <w:r w:rsidR="0099442E">
        <w:t xml:space="preserve"> </w:t>
      </w:r>
      <w:r w:rsidR="0099442E" w:rsidRPr="0017114D">
        <w:rPr>
          <w:b/>
        </w:rPr>
        <w:t>IT Industry</w:t>
      </w:r>
      <w:r w:rsidR="0099442E">
        <w:rPr>
          <w:b/>
        </w:rPr>
        <w:t xml:space="preserve"> - Associate (ITeS and Business Process Outsourcing), Software Engineer – IT Services, Associate (IT Operations) </w:t>
      </w:r>
      <w:r w:rsidR="0099442E">
        <w:t xml:space="preserve">and </w:t>
      </w:r>
      <w:r w:rsidR="0099442E">
        <w:rPr>
          <w:b/>
        </w:rPr>
        <w:t xml:space="preserve">Business Functions – Sales and Business Development Executive, Customer Service Executive.  </w:t>
      </w:r>
    </w:p>
    <w:p w:rsidR="0017114D" w:rsidRPr="0017114D" w:rsidRDefault="009D262F" w:rsidP="0017114D">
      <w:pPr>
        <w:numPr>
          <w:ilvl w:val="0"/>
          <w:numId w:val="30"/>
        </w:numPr>
        <w:spacing w:after="0" w:line="240" w:lineRule="auto"/>
        <w:jc w:val="both"/>
      </w:pPr>
      <w:r>
        <w:t xml:space="preserve">According to my </w:t>
      </w:r>
      <w:r w:rsidRPr="0017114D">
        <w:rPr>
          <w:b/>
        </w:rPr>
        <w:t>AMCAT</w:t>
      </w:r>
      <w:r>
        <w:rPr>
          <w:b/>
        </w:rPr>
        <w:t xml:space="preserve"> </w:t>
      </w:r>
      <w:r>
        <w:t>exam score conducted on 4</w:t>
      </w:r>
      <w:r w:rsidRPr="0017114D">
        <w:rPr>
          <w:vertAlign w:val="superscript"/>
        </w:rPr>
        <w:t>th</w:t>
      </w:r>
      <w:r>
        <w:t xml:space="preserve"> Feb 2014 I am employable for</w:t>
      </w:r>
      <w:r w:rsidR="00476122">
        <w:t xml:space="preserve"> he</w:t>
      </w:r>
      <w:r>
        <w:t xml:space="preserve"> following profiles </w:t>
      </w:r>
      <w:r w:rsidR="0017114D" w:rsidRPr="0017114D">
        <w:rPr>
          <w:b/>
        </w:rPr>
        <w:t>IT Industry</w:t>
      </w:r>
      <w:r w:rsidR="0017114D">
        <w:rPr>
          <w:b/>
        </w:rPr>
        <w:t xml:space="preserve"> - Associate (ITeS and Business Process Outsourcing)</w:t>
      </w:r>
    </w:p>
    <w:p w:rsidR="0017114D" w:rsidRDefault="0017114D" w:rsidP="0017114D">
      <w:pPr>
        <w:numPr>
          <w:ilvl w:val="0"/>
          <w:numId w:val="30"/>
        </w:numPr>
        <w:spacing w:after="0" w:line="240" w:lineRule="auto"/>
        <w:jc w:val="both"/>
      </w:pPr>
      <w:r>
        <w:t xml:space="preserve">Won </w:t>
      </w:r>
      <w:r w:rsidRPr="00C15E84">
        <w:rPr>
          <w:b/>
        </w:rPr>
        <w:t>third prize</w:t>
      </w:r>
      <w:r>
        <w:t xml:space="preserve"> in software contest competition in </w:t>
      </w:r>
      <w:r>
        <w:rPr>
          <w:b/>
        </w:rPr>
        <w:t>CYBERONS</w:t>
      </w:r>
      <w:r w:rsidRPr="00C15E84">
        <w:rPr>
          <w:b/>
        </w:rPr>
        <w:t>’1</w:t>
      </w:r>
      <w:r>
        <w:rPr>
          <w:b/>
        </w:rPr>
        <w:t>3</w:t>
      </w:r>
      <w:r>
        <w:t xml:space="preserve"> conducted by Ayya Nadar Janaki Ammal College.</w:t>
      </w:r>
    </w:p>
    <w:p w:rsidR="0017114D" w:rsidRDefault="0017114D" w:rsidP="0017114D">
      <w:pPr>
        <w:numPr>
          <w:ilvl w:val="0"/>
          <w:numId w:val="30"/>
        </w:numPr>
        <w:spacing w:after="0" w:line="240" w:lineRule="auto"/>
        <w:jc w:val="both"/>
      </w:pPr>
      <w:r>
        <w:t xml:space="preserve">Has participated in the workshop on </w:t>
      </w:r>
      <w:r>
        <w:rPr>
          <w:b/>
        </w:rPr>
        <w:t>Building On Enterprise Public Cloud – Using Amazon EC2</w:t>
      </w:r>
      <w:r w:rsidR="00822C8D">
        <w:rPr>
          <w:b/>
        </w:rPr>
        <w:t xml:space="preserve"> </w:t>
      </w:r>
      <w:r w:rsidR="00822C8D">
        <w:t>organized by KLN college of engineering on 10</w:t>
      </w:r>
      <w:r w:rsidR="00822C8D" w:rsidRPr="00822C8D">
        <w:rPr>
          <w:vertAlign w:val="superscript"/>
        </w:rPr>
        <w:t>th</w:t>
      </w:r>
      <w:r w:rsidR="00822C8D">
        <w:t xml:space="preserve"> Sep 2013</w:t>
      </w:r>
    </w:p>
    <w:p w:rsidR="00822C8D" w:rsidRDefault="00822C8D" w:rsidP="00822C8D">
      <w:pPr>
        <w:numPr>
          <w:ilvl w:val="0"/>
          <w:numId w:val="30"/>
        </w:numPr>
        <w:spacing w:after="0" w:line="240" w:lineRule="auto"/>
        <w:jc w:val="both"/>
      </w:pPr>
      <w:r>
        <w:t xml:space="preserve">Won </w:t>
      </w:r>
      <w:r w:rsidRPr="00C15E84">
        <w:rPr>
          <w:b/>
        </w:rPr>
        <w:t>first</w:t>
      </w:r>
      <w:r w:rsidRPr="00C15E84">
        <w:rPr>
          <w:b/>
          <w:vertAlign w:val="superscript"/>
        </w:rPr>
        <w:t xml:space="preserve"> </w:t>
      </w:r>
      <w:r w:rsidRPr="00C15E84">
        <w:rPr>
          <w:b/>
        </w:rPr>
        <w:t>prize</w:t>
      </w:r>
      <w:r>
        <w:t xml:space="preserve"> in software contest competition in </w:t>
      </w:r>
      <w:r w:rsidRPr="00C15E84">
        <w:rPr>
          <w:b/>
        </w:rPr>
        <w:t>TECKTRA’12</w:t>
      </w:r>
      <w:r>
        <w:t xml:space="preserve"> conducted by Devanga Arts College.</w:t>
      </w:r>
    </w:p>
    <w:p w:rsidR="00822C8D" w:rsidRDefault="0017114D" w:rsidP="00822C8D">
      <w:pPr>
        <w:numPr>
          <w:ilvl w:val="0"/>
          <w:numId w:val="30"/>
        </w:numPr>
        <w:spacing w:after="0" w:line="240" w:lineRule="auto"/>
        <w:jc w:val="both"/>
      </w:pPr>
      <w:r>
        <w:t xml:space="preserve">Won </w:t>
      </w:r>
      <w:r w:rsidRPr="00C15E84">
        <w:rPr>
          <w:b/>
        </w:rPr>
        <w:t>third prize</w:t>
      </w:r>
      <w:r>
        <w:t xml:space="preserve"> in software contest competition in </w:t>
      </w:r>
      <w:r w:rsidRPr="00C15E84">
        <w:rPr>
          <w:b/>
        </w:rPr>
        <w:t>ZESTA’11</w:t>
      </w:r>
      <w:r>
        <w:t xml:space="preserve"> conducted by S. S. Duraisamy Nadar Mariammal College.</w:t>
      </w:r>
    </w:p>
    <w:p w:rsidR="0017114D" w:rsidRDefault="0017114D" w:rsidP="0017114D">
      <w:pPr>
        <w:numPr>
          <w:ilvl w:val="0"/>
          <w:numId w:val="30"/>
        </w:numPr>
        <w:spacing w:after="0" w:line="240" w:lineRule="auto"/>
        <w:jc w:val="both"/>
      </w:pPr>
      <w:r>
        <w:t xml:space="preserve">Won </w:t>
      </w:r>
      <w:r w:rsidRPr="00C15E84">
        <w:rPr>
          <w:b/>
        </w:rPr>
        <w:t>first Class</w:t>
      </w:r>
      <w:r>
        <w:t xml:space="preserve"> in state level </w:t>
      </w:r>
      <w:r w:rsidRPr="00C15E84">
        <w:rPr>
          <w:b/>
        </w:rPr>
        <w:t>PREPARATORY EXAMINATION</w:t>
      </w:r>
      <w:r>
        <w:t xml:space="preserve"> conducted by Chennai Science Forum.</w:t>
      </w:r>
    </w:p>
    <w:tbl>
      <w:tblPr>
        <w:tblStyle w:val="LightList-Accent11"/>
        <w:tblW w:w="5000" w:type="pct"/>
        <w:tblLook w:val="04A0"/>
      </w:tblPr>
      <w:tblGrid>
        <w:gridCol w:w="9243"/>
      </w:tblGrid>
      <w:tr w:rsidR="009D262F" w:rsidTr="00CD1148">
        <w:trPr>
          <w:cnfStyle w:val="100000000000"/>
        </w:trPr>
        <w:tc>
          <w:tcPr>
            <w:cnfStyle w:val="001000000000"/>
            <w:tcW w:w="5000" w:type="pct"/>
          </w:tcPr>
          <w:p w:rsidR="009D262F" w:rsidRDefault="009D262F" w:rsidP="00CD1148">
            <w:r>
              <w:rPr>
                <w:rFonts w:asciiTheme="majorHAnsi" w:hAnsiTheme="majorHAnsi"/>
                <w:sz w:val="24"/>
                <w:szCs w:val="24"/>
              </w:rPr>
              <w:t>Extra Curricular Activities</w:t>
            </w:r>
          </w:p>
        </w:tc>
      </w:tr>
    </w:tbl>
    <w:p w:rsidR="009D262F" w:rsidRDefault="009D262F" w:rsidP="009D262F">
      <w:pPr>
        <w:numPr>
          <w:ilvl w:val="0"/>
          <w:numId w:val="30"/>
        </w:numPr>
        <w:spacing w:after="0" w:line="240" w:lineRule="auto"/>
        <w:jc w:val="both"/>
      </w:pPr>
      <w:r>
        <w:t xml:space="preserve">Completed the </w:t>
      </w:r>
      <w:r w:rsidRPr="009D262F">
        <w:rPr>
          <w:b/>
        </w:rPr>
        <w:t>Cross Country Race (12.5Km)</w:t>
      </w:r>
      <w:r>
        <w:rPr>
          <w:b/>
        </w:rPr>
        <w:t xml:space="preserve"> </w:t>
      </w:r>
      <w:r>
        <w:t>conducted during Annual Sports Day 2010-2011 &amp; 2012-2013 at Ayya Nadar Janaki Ammal College</w:t>
      </w:r>
    </w:p>
    <w:p w:rsidR="009D262F" w:rsidRDefault="009D262F" w:rsidP="009D262F">
      <w:pPr>
        <w:numPr>
          <w:ilvl w:val="0"/>
          <w:numId w:val="30"/>
        </w:numPr>
        <w:spacing w:after="0" w:line="240" w:lineRule="auto"/>
        <w:jc w:val="both"/>
      </w:pPr>
      <w:r>
        <w:t xml:space="preserve">Participated in the </w:t>
      </w:r>
      <w:r>
        <w:rPr>
          <w:b/>
        </w:rPr>
        <w:t>BSNL Connecting Youth Campaign</w:t>
      </w:r>
      <w:r>
        <w:t xml:space="preserve"> general quiz program conducted by BSNL 2012</w:t>
      </w:r>
    </w:p>
    <w:p w:rsidR="009D262F" w:rsidRDefault="009D262F" w:rsidP="009D262F">
      <w:pPr>
        <w:numPr>
          <w:ilvl w:val="0"/>
          <w:numId w:val="30"/>
        </w:numPr>
        <w:spacing w:after="0" w:line="240" w:lineRule="auto"/>
        <w:jc w:val="both"/>
      </w:pPr>
      <w:r>
        <w:t xml:space="preserve">Participated in the </w:t>
      </w:r>
      <w:r w:rsidRPr="009D262F">
        <w:rPr>
          <w:b/>
        </w:rPr>
        <w:t>State Level Essay Writing Competition</w:t>
      </w:r>
      <w:r>
        <w:t xml:space="preserve"> under the topic of </w:t>
      </w:r>
      <w:r w:rsidRPr="009D262F">
        <w:rPr>
          <w:b/>
        </w:rPr>
        <w:t>My Role Model</w:t>
      </w:r>
      <w:r>
        <w:t xml:space="preserve"> conducted by Anuragm Foundation 2006-2007</w:t>
      </w:r>
    </w:p>
    <w:tbl>
      <w:tblPr>
        <w:tblStyle w:val="LightList-Accent11"/>
        <w:tblW w:w="0" w:type="auto"/>
        <w:tblLook w:val="04A0"/>
      </w:tblPr>
      <w:tblGrid>
        <w:gridCol w:w="9243"/>
      </w:tblGrid>
      <w:tr w:rsidR="00840F15" w:rsidTr="00840F15">
        <w:trPr>
          <w:cnfStyle w:val="100000000000"/>
        </w:trPr>
        <w:tc>
          <w:tcPr>
            <w:cnfStyle w:val="001000000000"/>
            <w:tcW w:w="10296" w:type="dxa"/>
            <w:vAlign w:val="center"/>
          </w:tcPr>
          <w:p w:rsidR="00840F15" w:rsidRDefault="00840F15" w:rsidP="00840F1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Details</w:t>
            </w:r>
          </w:p>
          <w:p w:rsidR="00840F15" w:rsidRPr="00840F15" w:rsidRDefault="00840F15" w:rsidP="00840F1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tbl>
      <w:tblPr>
        <w:tblW w:w="5000" w:type="pct"/>
        <w:tblBorders>
          <w:top w:val="single" w:sz="8" w:space="0" w:color="D4E1ED" w:themeColor="accent1" w:themeTint="66"/>
          <w:left w:val="single" w:sz="8" w:space="0" w:color="D4E1ED" w:themeColor="accent1" w:themeTint="66"/>
          <w:bottom w:val="single" w:sz="8" w:space="0" w:color="D4E1ED" w:themeColor="accent1" w:themeTint="66"/>
          <w:right w:val="single" w:sz="8" w:space="0" w:color="D4E1ED" w:themeColor="accent1" w:themeTint="66"/>
          <w:insideH w:val="single" w:sz="8" w:space="0" w:color="D4E1ED" w:themeColor="accent1" w:themeTint="66"/>
          <w:insideV w:val="single" w:sz="8" w:space="0" w:color="D4E1ED" w:themeColor="accent1" w:themeTint="66"/>
        </w:tblBorders>
        <w:tblLook w:val="01E0"/>
      </w:tblPr>
      <w:tblGrid>
        <w:gridCol w:w="3045"/>
        <w:gridCol w:w="6198"/>
      </w:tblGrid>
      <w:tr w:rsidR="00840F15" w:rsidRPr="008A54C4" w:rsidTr="00840F15">
        <w:trPr>
          <w:trHeight w:val="413"/>
        </w:trPr>
        <w:tc>
          <w:tcPr>
            <w:tcW w:w="1647" w:type="pct"/>
            <w:vAlign w:val="center"/>
          </w:tcPr>
          <w:p w:rsidR="00840F15" w:rsidRPr="008A54C4" w:rsidRDefault="00840F15" w:rsidP="00C948B7">
            <w:pPr>
              <w:spacing w:line="360" w:lineRule="auto"/>
              <w:rPr>
                <w:b/>
              </w:rPr>
            </w:pPr>
            <w:r w:rsidRPr="008A54C4">
              <w:rPr>
                <w:b/>
              </w:rPr>
              <w:t>Project Title</w:t>
            </w:r>
            <w:r w:rsidRPr="008A54C4">
              <w:rPr>
                <w:b/>
              </w:rPr>
              <w:tab/>
            </w:r>
          </w:p>
        </w:tc>
        <w:tc>
          <w:tcPr>
            <w:tcW w:w="3353" w:type="pct"/>
            <w:vAlign w:val="center"/>
          </w:tcPr>
          <w:p w:rsidR="00840F15" w:rsidRPr="008A54C4" w:rsidRDefault="00840F15" w:rsidP="00C948B7">
            <w:pPr>
              <w:spacing w:line="360" w:lineRule="auto"/>
              <w:rPr>
                <w:b/>
              </w:rPr>
            </w:pPr>
            <w:r>
              <w:t>Image Compression And Data Hiding Using LSB</w:t>
            </w:r>
          </w:p>
        </w:tc>
      </w:tr>
      <w:tr w:rsidR="00840F15" w:rsidRPr="00645081" w:rsidTr="00840F15">
        <w:tc>
          <w:tcPr>
            <w:tcW w:w="1647" w:type="pct"/>
            <w:vAlign w:val="center"/>
          </w:tcPr>
          <w:p w:rsidR="00840F15" w:rsidRPr="008A54C4" w:rsidRDefault="00840F15" w:rsidP="00C948B7">
            <w:pPr>
              <w:spacing w:line="360" w:lineRule="auto"/>
              <w:rPr>
                <w:b/>
              </w:rPr>
            </w:pPr>
            <w:r w:rsidRPr="008A54C4">
              <w:rPr>
                <w:b/>
              </w:rPr>
              <w:t>Front End</w:t>
            </w:r>
          </w:p>
        </w:tc>
        <w:tc>
          <w:tcPr>
            <w:tcW w:w="3353" w:type="pct"/>
            <w:vAlign w:val="center"/>
          </w:tcPr>
          <w:p w:rsidR="00840F15" w:rsidRPr="00645081" w:rsidRDefault="00840F15" w:rsidP="00C948B7">
            <w:pPr>
              <w:spacing w:line="360" w:lineRule="auto"/>
            </w:pPr>
            <w:r w:rsidRPr="00645081">
              <w:t>C</w:t>
            </w:r>
            <w:r>
              <w:t>#.Net</w:t>
            </w:r>
          </w:p>
        </w:tc>
      </w:tr>
      <w:tr w:rsidR="00840F15" w:rsidRPr="00645081" w:rsidTr="00840F15">
        <w:tc>
          <w:tcPr>
            <w:tcW w:w="1647" w:type="pct"/>
            <w:vAlign w:val="center"/>
          </w:tcPr>
          <w:p w:rsidR="00840F15" w:rsidRPr="008A54C4" w:rsidRDefault="00840F15" w:rsidP="00C948B7">
            <w:pPr>
              <w:spacing w:line="360" w:lineRule="auto"/>
              <w:rPr>
                <w:b/>
              </w:rPr>
            </w:pPr>
            <w:r w:rsidRPr="008A54C4">
              <w:rPr>
                <w:b/>
              </w:rPr>
              <w:t>Back End</w:t>
            </w:r>
          </w:p>
        </w:tc>
        <w:tc>
          <w:tcPr>
            <w:tcW w:w="3353" w:type="pct"/>
            <w:vAlign w:val="center"/>
          </w:tcPr>
          <w:p w:rsidR="00840F15" w:rsidRPr="00645081" w:rsidRDefault="00840F15" w:rsidP="00C948B7">
            <w:pPr>
              <w:spacing w:line="360" w:lineRule="auto"/>
            </w:pPr>
            <w:r w:rsidRPr="00645081">
              <w:t>SQL Server</w:t>
            </w:r>
          </w:p>
        </w:tc>
      </w:tr>
    </w:tbl>
    <w:tbl>
      <w:tblPr>
        <w:tblStyle w:val="LightList-Accent11"/>
        <w:tblW w:w="0" w:type="auto"/>
        <w:tblLook w:val="04A0"/>
      </w:tblPr>
      <w:tblGrid>
        <w:gridCol w:w="9243"/>
      </w:tblGrid>
      <w:tr w:rsidR="00603F31" w:rsidTr="00952720">
        <w:trPr>
          <w:cnfStyle w:val="100000000000"/>
        </w:trPr>
        <w:tc>
          <w:tcPr>
            <w:cnfStyle w:val="001000000000"/>
            <w:tcW w:w="9243" w:type="dxa"/>
          </w:tcPr>
          <w:p w:rsidR="00603F31" w:rsidRDefault="00603F31" w:rsidP="00603F31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Declaration</w:t>
            </w:r>
          </w:p>
          <w:p w:rsidR="00603F31" w:rsidRDefault="00603F31" w:rsidP="00603F31">
            <w:pPr>
              <w:spacing w:after="0" w:line="240" w:lineRule="auto"/>
            </w:pPr>
          </w:p>
        </w:tc>
      </w:tr>
    </w:tbl>
    <w:p w:rsidR="00BB03DB" w:rsidRDefault="00603F31" w:rsidP="00BB03DB">
      <w:pPr>
        <w:ind w:firstLine="720"/>
        <w:jc w:val="both"/>
      </w:pPr>
      <w:r w:rsidRPr="00130F9E">
        <w:t xml:space="preserve">I </w:t>
      </w:r>
      <w:r>
        <w:t xml:space="preserve">hereby declare that the information that I mentioned above is truth to the </w:t>
      </w:r>
      <w:r w:rsidR="00CC6FD2">
        <w:t>best of my knowledge and belief.</w:t>
      </w:r>
    </w:p>
    <w:p w:rsidR="00BB03DB" w:rsidRDefault="00603F31" w:rsidP="00BB03DB">
      <w:pPr>
        <w:jc w:val="both"/>
        <w:rPr>
          <w:b/>
        </w:rPr>
      </w:pPr>
      <w:r>
        <w:rPr>
          <w:b/>
        </w:rPr>
        <w:t>D</w:t>
      </w:r>
      <w:r w:rsidRPr="00FC39C9">
        <w:rPr>
          <w:b/>
        </w:rPr>
        <w:t>ate</w:t>
      </w:r>
      <w:r w:rsidRPr="00FC39C9">
        <w:rPr>
          <w:b/>
        </w:rPr>
        <w:tab/>
        <w:t>:</w:t>
      </w:r>
    </w:p>
    <w:p w:rsidR="00492B83" w:rsidRPr="00492B83" w:rsidRDefault="00603F31" w:rsidP="00BB03DB">
      <w:pPr>
        <w:jc w:val="both"/>
        <w:rPr>
          <w:b/>
        </w:rPr>
      </w:pPr>
      <w:r w:rsidRPr="00FC39C9">
        <w:rPr>
          <w:b/>
        </w:rPr>
        <w:t>Place</w:t>
      </w:r>
      <w:r w:rsidRPr="00FC39C9">
        <w:rPr>
          <w:b/>
        </w:rPr>
        <w:tab/>
        <w:t>:</w:t>
      </w:r>
      <w:r w:rsidR="00BB03DB">
        <w:tab/>
      </w:r>
      <w:r w:rsidR="00BB03DB">
        <w:tab/>
      </w:r>
      <w:r w:rsidR="00BB03DB">
        <w:tab/>
      </w:r>
      <w:r w:rsidR="00BB03DB">
        <w:tab/>
      </w:r>
      <w:r w:rsidR="00BB03DB">
        <w:tab/>
      </w:r>
      <w:r w:rsidR="00BB03DB">
        <w:tab/>
      </w:r>
      <w:r w:rsidR="00BB03DB">
        <w:tab/>
      </w:r>
      <w:r w:rsidR="00BB03DB">
        <w:tab/>
      </w:r>
      <w:r>
        <w:t xml:space="preserve"> </w:t>
      </w:r>
      <w:r w:rsidRPr="00FC39C9">
        <w:rPr>
          <w:b/>
        </w:rPr>
        <w:t>(AKILESH KUMAR R)</w:t>
      </w:r>
    </w:p>
    <w:sectPr w:rsidR="00492B83" w:rsidRPr="00492B83" w:rsidSect="00BB03DB">
      <w:headerReference w:type="even" r:id="rId10"/>
      <w:footerReference w:type="even" r:id="rId11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065" w:rsidRDefault="00E00065">
      <w:pPr>
        <w:spacing w:after="0" w:line="240" w:lineRule="auto"/>
      </w:pPr>
      <w:r>
        <w:separator/>
      </w:r>
    </w:p>
  </w:endnote>
  <w:endnote w:type="continuationSeparator" w:id="1">
    <w:p w:rsidR="00E00065" w:rsidRDefault="00E0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CE1" w:rsidRDefault="00733CE1"/>
  <w:p w:rsidR="00733CE1" w:rsidRDefault="00C90E4E">
    <w:pPr>
      <w:pStyle w:val="FooterEven"/>
    </w:pPr>
    <w:r>
      <w:t xml:space="preserve">Page </w:t>
    </w:r>
    <w:fldSimple w:instr=" PAGE   \* MERGEFORMAT ">
      <w:r>
        <w:rPr>
          <w:noProof/>
          <w:sz w:val="24"/>
          <w:szCs w:val="24"/>
        </w:rPr>
        <w:t>2</w:t>
      </w:r>
    </w:fldSimple>
  </w:p>
  <w:p w:rsidR="00733CE1" w:rsidRDefault="00733C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065" w:rsidRDefault="00E00065">
      <w:pPr>
        <w:spacing w:after="0" w:line="240" w:lineRule="auto"/>
      </w:pPr>
      <w:r>
        <w:separator/>
      </w:r>
    </w:p>
  </w:footnote>
  <w:footnote w:type="continuationSeparator" w:id="1">
    <w:p w:rsidR="00E00065" w:rsidRDefault="00E0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7404"/>
      <w:placeholder>
        <w:docPart w:val="6E5982496BA340108BDD3B52DE93F0E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733CE1" w:rsidRDefault="00A175C0">
        <w:pPr>
          <w:pStyle w:val="HeaderEven"/>
        </w:pPr>
        <w:r>
          <w:t>AKILESH KUMAR R</w:t>
        </w:r>
      </w:p>
    </w:sdtContent>
  </w:sdt>
  <w:p w:rsidR="00733CE1" w:rsidRDefault="00733C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662C0A"/>
    <w:multiLevelType w:val="hybridMultilevel"/>
    <w:tmpl w:val="52EEC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7E17F57"/>
    <w:multiLevelType w:val="hybridMultilevel"/>
    <w:tmpl w:val="23D87D2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4F1A555F"/>
    <w:multiLevelType w:val="hybridMultilevel"/>
    <w:tmpl w:val="AE5ED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E17FB1"/>
    <w:multiLevelType w:val="hybridMultilevel"/>
    <w:tmpl w:val="DF2068D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9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9"/>
  </w:num>
  <w:num w:numId="28">
    <w:abstractNumId w:val="5"/>
  </w:num>
  <w:num w:numId="29">
    <w:abstractNumId w:val="10"/>
  </w:num>
  <w:num w:numId="30">
    <w:abstractNumId w:val="11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D25756"/>
    <w:rsid w:val="00053ED7"/>
    <w:rsid w:val="000F302B"/>
    <w:rsid w:val="00107D80"/>
    <w:rsid w:val="00122C50"/>
    <w:rsid w:val="0017114D"/>
    <w:rsid w:val="001860B5"/>
    <w:rsid w:val="001A4605"/>
    <w:rsid w:val="00242560"/>
    <w:rsid w:val="002824D5"/>
    <w:rsid w:val="002E5A66"/>
    <w:rsid w:val="00397C9D"/>
    <w:rsid w:val="003F1DF2"/>
    <w:rsid w:val="00470A53"/>
    <w:rsid w:val="00476122"/>
    <w:rsid w:val="00491193"/>
    <w:rsid w:val="00492B83"/>
    <w:rsid w:val="004E3520"/>
    <w:rsid w:val="0056520F"/>
    <w:rsid w:val="0058626E"/>
    <w:rsid w:val="00603F31"/>
    <w:rsid w:val="00733CE1"/>
    <w:rsid w:val="00822C8D"/>
    <w:rsid w:val="00840F15"/>
    <w:rsid w:val="00876B10"/>
    <w:rsid w:val="008A7ED8"/>
    <w:rsid w:val="0093412B"/>
    <w:rsid w:val="00952720"/>
    <w:rsid w:val="0097431D"/>
    <w:rsid w:val="0099442E"/>
    <w:rsid w:val="009D262F"/>
    <w:rsid w:val="009F44F0"/>
    <w:rsid w:val="00A060DC"/>
    <w:rsid w:val="00A175C0"/>
    <w:rsid w:val="00B01D9A"/>
    <w:rsid w:val="00B416D8"/>
    <w:rsid w:val="00B70984"/>
    <w:rsid w:val="00BB03DB"/>
    <w:rsid w:val="00C90E4E"/>
    <w:rsid w:val="00CC6FD2"/>
    <w:rsid w:val="00D25756"/>
    <w:rsid w:val="00D60867"/>
    <w:rsid w:val="00D822CF"/>
    <w:rsid w:val="00E00065"/>
    <w:rsid w:val="00E14C95"/>
    <w:rsid w:val="00E17D5E"/>
    <w:rsid w:val="00E41722"/>
    <w:rsid w:val="00F07290"/>
    <w:rsid w:val="00F76F1A"/>
    <w:rsid w:val="00FB1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E1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733CE1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33CE1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733CE1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33CE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33CE1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33CE1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33CE1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33CE1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33CE1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33CE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733CE1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733CE1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733CE1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733CE1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733CE1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733C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CE1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733CE1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733CE1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733CE1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733CE1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733C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CE1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733C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CE1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33CE1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CE1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CE1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CE1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CE1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CE1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CE1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CE1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CE1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733CE1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33CE1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733CE1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CE1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733CE1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733CE1"/>
    <w:pPr>
      <w:ind w:left="360" w:hanging="360"/>
    </w:pPr>
  </w:style>
  <w:style w:type="paragraph" w:styleId="List2">
    <w:name w:val="List 2"/>
    <w:basedOn w:val="Normal"/>
    <w:uiPriority w:val="99"/>
    <w:unhideWhenUsed/>
    <w:rsid w:val="00733CE1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733CE1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733CE1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733CE1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733CE1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733CE1"/>
    <w:pPr>
      <w:ind w:left="720"/>
      <w:contextualSpacing/>
    </w:pPr>
  </w:style>
  <w:style w:type="numbering" w:customStyle="1" w:styleId="MedianListStyle">
    <w:name w:val="Median List Style"/>
    <w:uiPriority w:val="99"/>
    <w:rsid w:val="00733CE1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733CE1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733CE1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733CE1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733CE1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733CE1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733CE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33CE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733CE1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733CE1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33CE1"/>
    <w:pPr>
      <w:ind w:left="220" w:hanging="220"/>
    </w:pPr>
  </w:style>
  <w:style w:type="paragraph" w:styleId="Title">
    <w:name w:val="Title"/>
    <w:basedOn w:val="Normal"/>
    <w:link w:val="TitleChar"/>
    <w:uiPriority w:val="10"/>
    <w:rsid w:val="00733CE1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33CE1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733CE1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733CE1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733CE1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733CE1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733CE1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733CE1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733CE1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733CE1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733CE1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733CE1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733CE1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733CE1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733CE1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733CE1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733CE1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733CE1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733CE1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733CE1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733CE1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733CE1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733CE1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733CE1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733CE1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733CE1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733CE1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733CE1"/>
    <w:rPr>
      <w:rFonts w:cs="Times New Roman"/>
      <w:b/>
      <w:sz w:val="24"/>
      <w:szCs w:val="24"/>
      <w:lang w:eastAsia="ja-JP"/>
    </w:rPr>
  </w:style>
  <w:style w:type="table" w:customStyle="1" w:styleId="LightList-Accent11">
    <w:name w:val="Light List - Accent 11"/>
    <w:basedOn w:val="TableNormal"/>
    <w:uiPriority w:val="41"/>
    <w:rsid w:val="009F44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5982496BA340108BDD3B52DE93F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96BE2-5D72-4732-A1DF-3427E02B7F5F}"/>
      </w:docPartPr>
      <w:docPartBody>
        <w:p w:rsidR="00330572" w:rsidRDefault="00BC716A">
          <w:pPr>
            <w:pStyle w:val="6E5982496BA340108BDD3B52DE93F0E1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C716A"/>
    <w:rsid w:val="00113652"/>
    <w:rsid w:val="00273A29"/>
    <w:rsid w:val="00330572"/>
    <w:rsid w:val="009D3DDA"/>
    <w:rsid w:val="00B240D2"/>
    <w:rsid w:val="00BC716A"/>
    <w:rsid w:val="00DB6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330572"/>
    <w:rPr>
      <w:color w:val="808080"/>
    </w:rPr>
  </w:style>
  <w:style w:type="paragraph" w:customStyle="1" w:styleId="51FEAACF4C6940EB84FABC807C3B1380">
    <w:name w:val="51FEAACF4C6940EB84FABC807C3B1380"/>
    <w:rsid w:val="00330572"/>
  </w:style>
  <w:style w:type="paragraph" w:customStyle="1" w:styleId="82ACE89D5C2E48AE9EC167B0C2D17EEE">
    <w:name w:val="82ACE89D5C2E48AE9EC167B0C2D17EEE"/>
    <w:rsid w:val="00330572"/>
  </w:style>
  <w:style w:type="paragraph" w:customStyle="1" w:styleId="C48F71F69A7249209BCBF56882C0EDA7">
    <w:name w:val="C48F71F69A7249209BCBF56882C0EDA7"/>
    <w:rsid w:val="00330572"/>
  </w:style>
  <w:style w:type="paragraph" w:customStyle="1" w:styleId="B64134405F544232899AC8B3225303F6">
    <w:name w:val="B64134405F544232899AC8B3225303F6"/>
    <w:rsid w:val="00330572"/>
  </w:style>
  <w:style w:type="paragraph" w:customStyle="1" w:styleId="DC4737E77A124C4E9DF0573B65F2EC8B">
    <w:name w:val="DC4737E77A124C4E9DF0573B65F2EC8B"/>
    <w:rsid w:val="00330572"/>
  </w:style>
  <w:style w:type="paragraph" w:customStyle="1" w:styleId="2175E6186EA647528C5A8E4593BD4AA9">
    <w:name w:val="2175E6186EA647528C5A8E4593BD4AA9"/>
    <w:rsid w:val="00330572"/>
  </w:style>
  <w:style w:type="paragraph" w:customStyle="1" w:styleId="F1AA9EC455F949678C1883333F68F8FE">
    <w:name w:val="F1AA9EC455F949678C1883333F68F8FE"/>
    <w:rsid w:val="00330572"/>
  </w:style>
  <w:style w:type="paragraph" w:customStyle="1" w:styleId="0A3AE5742FB74EE0889C6C560793037D">
    <w:name w:val="0A3AE5742FB74EE0889C6C560793037D"/>
    <w:rsid w:val="00330572"/>
  </w:style>
  <w:style w:type="paragraph" w:customStyle="1" w:styleId="047B505623A64F69A7DF3D2D7730B8AF">
    <w:name w:val="047B505623A64F69A7DF3D2D7730B8AF"/>
    <w:rsid w:val="00330572"/>
  </w:style>
  <w:style w:type="paragraph" w:customStyle="1" w:styleId="09439A913B3A43F6B5599966A1B57B80">
    <w:name w:val="09439A913B3A43F6B5599966A1B57B80"/>
    <w:rsid w:val="00330572"/>
  </w:style>
  <w:style w:type="paragraph" w:customStyle="1" w:styleId="1271CB64AC484CC192A7812CF9E61BF5">
    <w:name w:val="1271CB64AC484CC192A7812CF9E61BF5"/>
    <w:rsid w:val="00330572"/>
  </w:style>
  <w:style w:type="paragraph" w:customStyle="1" w:styleId="27D402F12DD64BC1A60DD3AE8796929A">
    <w:name w:val="27D402F12DD64BC1A60DD3AE8796929A"/>
    <w:rsid w:val="00330572"/>
  </w:style>
  <w:style w:type="character" w:customStyle="1" w:styleId="subsectiondatechar">
    <w:name w:val="subsectiondatechar"/>
    <w:basedOn w:val="DefaultParagraphFont"/>
    <w:rsid w:val="00330572"/>
  </w:style>
  <w:style w:type="paragraph" w:customStyle="1" w:styleId="DCABD7B1CA854767A5BDFD34DD917E3E">
    <w:name w:val="DCABD7B1CA854767A5BDFD34DD917E3E"/>
    <w:rsid w:val="00330572"/>
  </w:style>
  <w:style w:type="paragraph" w:customStyle="1" w:styleId="F7310E456C30468B89290A1399284AFB">
    <w:name w:val="F7310E456C30468B89290A1399284AFB"/>
    <w:rsid w:val="00330572"/>
  </w:style>
  <w:style w:type="paragraph" w:customStyle="1" w:styleId="13090A78D0D84146BA2FC4149D90295D">
    <w:name w:val="13090A78D0D84146BA2FC4149D90295D"/>
    <w:rsid w:val="00330572"/>
  </w:style>
  <w:style w:type="paragraph" w:customStyle="1" w:styleId="E7F1C11875914D6491E278B7412D7C1C">
    <w:name w:val="E7F1C11875914D6491E278B7412D7C1C"/>
    <w:rsid w:val="00330572"/>
  </w:style>
  <w:style w:type="paragraph" w:customStyle="1" w:styleId="FC18E89E90214B119129A0C7CECF1AA8">
    <w:name w:val="FC18E89E90214B119129A0C7CECF1AA8"/>
    <w:rsid w:val="00330572"/>
  </w:style>
  <w:style w:type="paragraph" w:customStyle="1" w:styleId="6E5982496BA340108BDD3B52DE93F0E1">
    <w:name w:val="6E5982496BA340108BDD3B52DE93F0E1"/>
    <w:rsid w:val="00330572"/>
  </w:style>
  <w:style w:type="paragraph" w:customStyle="1" w:styleId="F12F7BD151FF412FAF0BD5E22DAEA279">
    <w:name w:val="F12F7BD151FF412FAF0BD5E22DAEA279"/>
    <w:rsid w:val="003305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7074385C-A3ED-42B9-A253-00E4D9F939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167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AKILESH KUMAR R</dc:creator>
  <cp:lastModifiedBy>Elcot</cp:lastModifiedBy>
  <cp:revision>30</cp:revision>
  <dcterms:created xsi:type="dcterms:W3CDTF">2014-09-22T15:06:00Z</dcterms:created>
  <dcterms:modified xsi:type="dcterms:W3CDTF">2015-01-31T12:57:00Z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